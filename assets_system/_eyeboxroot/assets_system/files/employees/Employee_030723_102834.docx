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US"/>
        </w:rPr>
      </w:pPr>
      <w:r>
        <w:rPr>
          <w:lang w:val="en-US"/>
        </w:rPr>
        <w:t>CSV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Kenneth Luna</dc:creator>
  <cp:lastModifiedBy>Kenneth Luna</cp:lastModifiedBy>
  <cp:lastPrinted>1899-12-30T00:00:00Z</cp:lastPrinted>
  <dcterms:modified xsi:type="dcterms:W3CDTF">2023-03-06T03:57:15Z</dcterms:modified>
  <dc:title>CSV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